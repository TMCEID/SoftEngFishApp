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09AA7" w14:textId="77777777" w:rsidR="00952E0A" w:rsidRDefault="00000000">
      <w:r>
        <w:rPr>
          <w:noProof/>
        </w:rPr>
        <w:drawing>
          <wp:anchor distT="0" distB="0" distL="114300" distR="114300" simplePos="0" relativeHeight="251659264" behindDoc="1" locked="0" layoutInCell="1" allowOverlap="1" wp14:anchorId="5557E526" wp14:editId="27FEC6C3">
            <wp:simplePos x="0" y="0"/>
            <wp:positionH relativeFrom="page">
              <wp:posOffset>982980</wp:posOffset>
            </wp:positionH>
            <wp:positionV relativeFrom="page">
              <wp:posOffset>1205234</wp:posOffset>
            </wp:positionV>
            <wp:extent cx="920745" cy="913128"/>
            <wp:effectExtent l="0" t="0" r="0" b="1272"/>
            <wp:wrapNone/>
            <wp:docPr id="387197902" name="Εικόνα 2" descr="Εικόνα που περιέχει κείμενο, έμβλημα, σύμβολο, κύκλος&#10;&#10;Το περιεχόμενο που δημιουργείται από τεχνολογία AI ενδέχεται να είναι εσφαλμένο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0745" cy="91312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bookmarkStart w:id="0" w:name="page1"/>
      <w:bookmarkEnd w:id="0"/>
    </w:p>
    <w:p w14:paraId="3359BF07" w14:textId="77777777" w:rsidR="00952E0A" w:rsidRDefault="00952E0A"/>
    <w:p w14:paraId="15023887" w14:textId="77777777" w:rsidR="00952E0A" w:rsidRDefault="00952E0A"/>
    <w:p w14:paraId="113F4360" w14:textId="77777777" w:rsidR="00952E0A" w:rsidRDefault="00952E0A">
      <w:pPr>
        <w:rPr>
          <w:b/>
          <w:bCs/>
          <w:lang w:val="en-US"/>
        </w:rPr>
      </w:pPr>
    </w:p>
    <w:p w14:paraId="4308736C" w14:textId="77777777" w:rsidR="00952E0A" w:rsidRDefault="00952E0A">
      <w:pPr>
        <w:rPr>
          <w:b/>
          <w:bCs/>
          <w:lang w:val="en-US"/>
        </w:rPr>
      </w:pPr>
    </w:p>
    <w:p w14:paraId="3640BCE5" w14:textId="77777777" w:rsidR="00952E0A" w:rsidRDefault="00000000">
      <w:r>
        <w:rPr>
          <w:b/>
          <w:bCs/>
        </w:rPr>
        <w:t>ΠΑΝΕΠΙΣΤΗΜΙΟ ΠΑΤΡΩΝ</w:t>
      </w:r>
    </w:p>
    <w:p w14:paraId="6C9B5BAE" w14:textId="77777777" w:rsidR="00952E0A" w:rsidRDefault="00952E0A"/>
    <w:p w14:paraId="1F190EC9" w14:textId="77777777" w:rsidR="00952E0A" w:rsidRDefault="00000000">
      <w:r>
        <w:rPr>
          <w:b/>
          <w:bCs/>
        </w:rPr>
        <w:t>ΤΜΗΜΑ ΜΗΧΑΝΙΚΩΝ ΥΠΟΛΟΓΙΣΤΩΝ ΚΑΙ ΠΛΗΡΟΦΟΡΙΚΗΣ ΤΕΧΝΟΛΟΓΙΑ ΛΟΓΙΣΜΙΚΟΥ</w:t>
      </w:r>
    </w:p>
    <w:p w14:paraId="1F58F024" w14:textId="77777777" w:rsidR="00952E0A" w:rsidRDefault="00952E0A"/>
    <w:p w14:paraId="3201549E" w14:textId="020FADBE" w:rsidR="00952E0A" w:rsidRPr="00D70D7C" w:rsidRDefault="00000000">
      <w:pPr>
        <w:rPr>
          <w:lang w:val="en-US"/>
        </w:rPr>
      </w:pPr>
      <w:r>
        <w:rPr>
          <w:b/>
          <w:bCs/>
          <w:lang w:val="en-US"/>
        </w:rPr>
        <w:t xml:space="preserve">DELIVARABLE </w:t>
      </w:r>
      <w:r w:rsidR="00D70D7C">
        <w:rPr>
          <w:b/>
          <w:bCs/>
          <w:lang w:val="en-US"/>
        </w:rPr>
        <w:t>2</w:t>
      </w:r>
    </w:p>
    <w:p w14:paraId="78180C6F" w14:textId="77777777" w:rsidR="00952E0A" w:rsidRPr="00D70D7C" w:rsidRDefault="00000000">
      <w:pPr>
        <w:rPr>
          <w:lang w:val="en-US"/>
        </w:rPr>
      </w:pPr>
      <w:r>
        <w:rPr>
          <w:b/>
          <w:bCs/>
          <w:i/>
          <w:iCs/>
        </w:rPr>
        <w:t>Περιγραφή</w:t>
      </w:r>
      <w:r>
        <w:rPr>
          <w:b/>
          <w:bCs/>
          <w:i/>
          <w:iCs/>
          <w:lang w:val="en-US"/>
        </w:rPr>
        <w:t xml:space="preserve"> </w:t>
      </w:r>
      <w:r>
        <w:rPr>
          <w:b/>
          <w:bCs/>
          <w:i/>
          <w:iCs/>
        </w:rPr>
        <w:t>των</w:t>
      </w:r>
      <w:r>
        <w:rPr>
          <w:b/>
          <w:bCs/>
          <w:i/>
          <w:iCs/>
          <w:lang w:val="en-US"/>
        </w:rPr>
        <w:t xml:space="preserve"> Robustness</w:t>
      </w:r>
    </w:p>
    <w:p w14:paraId="4DA1F2C3" w14:textId="77777777" w:rsidR="00952E0A" w:rsidRDefault="00952E0A">
      <w:pPr>
        <w:rPr>
          <w:lang w:val="en-US"/>
        </w:rPr>
      </w:pPr>
    </w:p>
    <w:p w14:paraId="58EB072B" w14:textId="77777777" w:rsidR="00952E0A" w:rsidRPr="00D70D7C" w:rsidRDefault="00000000">
      <w:pPr>
        <w:rPr>
          <w:lang w:val="en-US"/>
        </w:rPr>
      </w:pPr>
      <w:proofErr w:type="spellStart"/>
      <w:r>
        <w:rPr>
          <w:i/>
          <w:iCs/>
          <w:lang w:val="en-US"/>
        </w:rPr>
        <w:t>Greel</w:t>
      </w:r>
      <w:proofErr w:type="spellEnd"/>
    </w:p>
    <w:p w14:paraId="4B7EDEC7" w14:textId="77777777" w:rsidR="00952E0A" w:rsidRDefault="00952E0A">
      <w:pPr>
        <w:rPr>
          <w:lang w:val="en-US"/>
        </w:rPr>
      </w:pPr>
    </w:p>
    <w:p w14:paraId="5D35502F" w14:textId="77777777" w:rsidR="00952E0A" w:rsidRPr="00D70D7C" w:rsidRDefault="00000000">
      <w:pPr>
        <w:rPr>
          <w:lang w:val="en-US"/>
        </w:rPr>
      </w:pPr>
      <w:r w:rsidRPr="00D70D7C">
        <w:rPr>
          <w:i/>
          <w:iCs/>
          <w:lang w:val="en-US"/>
        </w:rPr>
        <w:t>Let it reel you in</w:t>
      </w:r>
    </w:p>
    <w:p w14:paraId="6151F762" w14:textId="77777777" w:rsidR="00952E0A" w:rsidRPr="00D70D7C" w:rsidRDefault="00952E0A">
      <w:pPr>
        <w:rPr>
          <w:lang w:val="en-US"/>
        </w:rPr>
      </w:pPr>
    </w:p>
    <w:tbl>
      <w:tblPr>
        <w:tblW w:w="940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00"/>
        <w:gridCol w:w="2220"/>
        <w:gridCol w:w="2100"/>
        <w:gridCol w:w="1680"/>
        <w:gridCol w:w="1700"/>
      </w:tblGrid>
      <w:tr w:rsidR="00952E0A" w14:paraId="5710D831" w14:textId="77777777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8C626A" w14:textId="77777777" w:rsidR="00952E0A" w:rsidRPr="00D70D7C" w:rsidRDefault="00952E0A">
            <w:pPr>
              <w:rPr>
                <w:lang w:val="en-US"/>
              </w:rPr>
            </w:pPr>
          </w:p>
        </w:tc>
        <w:tc>
          <w:tcPr>
            <w:tcW w:w="22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A840FE" w14:textId="77777777" w:rsidR="00952E0A" w:rsidRDefault="00000000">
            <w:r>
              <w:rPr>
                <w:b/>
                <w:bCs/>
              </w:rPr>
              <w:t>ΕΠΙΘΕΤΟ</w:t>
            </w:r>
          </w:p>
        </w:tc>
        <w:tc>
          <w:tcPr>
            <w:tcW w:w="21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D22ADE" w14:textId="77777777" w:rsidR="00952E0A" w:rsidRDefault="00000000">
            <w:r>
              <w:rPr>
                <w:b/>
                <w:bCs/>
              </w:rPr>
              <w:t>ΟΝΟΜΑ</w:t>
            </w:r>
          </w:p>
        </w:tc>
        <w:tc>
          <w:tcPr>
            <w:tcW w:w="16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C32AE9" w14:textId="77777777" w:rsidR="00952E0A" w:rsidRDefault="00000000">
            <w:r>
              <w:rPr>
                <w:b/>
                <w:bCs/>
              </w:rPr>
              <w:t>ΕΤΟΣ</w:t>
            </w:r>
          </w:p>
        </w:tc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52298C" w14:textId="77777777" w:rsidR="00952E0A" w:rsidRDefault="00000000">
            <w:r>
              <w:rPr>
                <w:b/>
                <w:bCs/>
              </w:rPr>
              <w:t>Α.Μ.</w:t>
            </w:r>
          </w:p>
        </w:tc>
      </w:tr>
      <w:tr w:rsidR="00952E0A" w14:paraId="0F531998" w14:textId="77777777">
        <w:tblPrEx>
          <w:tblCellMar>
            <w:top w:w="0" w:type="dxa"/>
            <w:bottom w:w="0" w:type="dxa"/>
          </w:tblCellMar>
        </w:tblPrEx>
        <w:trPr>
          <w:trHeight w:val="263"/>
        </w:trPr>
        <w:tc>
          <w:tcPr>
            <w:tcW w:w="17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42C510" w14:textId="77777777" w:rsidR="00952E0A" w:rsidRDefault="00000000">
            <w:r>
              <w:rPr>
                <w:b/>
                <w:bCs/>
              </w:rPr>
              <w:t>1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8EDAEA" w14:textId="77777777" w:rsidR="00952E0A" w:rsidRDefault="00000000">
            <w:r>
              <w:t>ΜΗΛΙΟΣ</w:t>
            </w:r>
          </w:p>
        </w:tc>
        <w:tc>
          <w:tcPr>
            <w:tcW w:w="21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71369F" w14:textId="77777777" w:rsidR="00952E0A" w:rsidRDefault="00000000">
            <w:r>
              <w:t>ΘΕΟΔΩΡΟΣ</w:t>
            </w:r>
          </w:p>
        </w:tc>
        <w:tc>
          <w:tcPr>
            <w:tcW w:w="16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495604" w14:textId="77777777" w:rsidR="00952E0A" w:rsidRDefault="00000000">
            <w:r>
              <w:t>3</w:t>
            </w:r>
            <w:r>
              <w:rPr>
                <w:vertAlign w:val="superscript"/>
              </w:rPr>
              <w:t>ο</w:t>
            </w:r>
          </w:p>
        </w:tc>
        <w:tc>
          <w:tcPr>
            <w:tcW w:w="17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75B2A5" w14:textId="77777777" w:rsidR="00952E0A" w:rsidRDefault="00000000">
            <w:r>
              <w:t>1100624</w:t>
            </w:r>
          </w:p>
        </w:tc>
      </w:tr>
      <w:tr w:rsidR="00952E0A" w14:paraId="4C5902C2" w14:textId="77777777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17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0991CC" w14:textId="77777777" w:rsidR="00952E0A" w:rsidRDefault="00000000">
            <w:r>
              <w:rPr>
                <w:b/>
                <w:bCs/>
              </w:rPr>
              <w:t>2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2AEDB7" w14:textId="77777777" w:rsidR="00952E0A" w:rsidRDefault="00000000">
            <w:r>
              <w:t>ΓΚΥΛΛΗΣ</w:t>
            </w:r>
          </w:p>
        </w:tc>
        <w:tc>
          <w:tcPr>
            <w:tcW w:w="21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EE5E93" w14:textId="77777777" w:rsidR="00952E0A" w:rsidRDefault="00000000">
            <w:r>
              <w:t>ΚΩΝΣΤΑΝΤΙΝΟΣ</w:t>
            </w:r>
          </w:p>
        </w:tc>
        <w:tc>
          <w:tcPr>
            <w:tcW w:w="16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AEF6C1" w14:textId="77777777" w:rsidR="00952E0A" w:rsidRDefault="00000000">
            <w:r>
              <w:t>3</w:t>
            </w:r>
            <w:r>
              <w:rPr>
                <w:vertAlign w:val="superscript"/>
              </w:rPr>
              <w:t>ο</w:t>
            </w:r>
          </w:p>
        </w:tc>
        <w:tc>
          <w:tcPr>
            <w:tcW w:w="17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3D43A5" w14:textId="77777777" w:rsidR="00952E0A" w:rsidRDefault="00000000">
            <w:r>
              <w:t>1100526</w:t>
            </w:r>
          </w:p>
        </w:tc>
      </w:tr>
      <w:tr w:rsidR="00952E0A" w14:paraId="131CA735" w14:textId="77777777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17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CBA2F2" w14:textId="77777777" w:rsidR="00952E0A" w:rsidRDefault="00000000">
            <w:r>
              <w:rPr>
                <w:b/>
                <w:bCs/>
              </w:rPr>
              <w:t>3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36E8EB" w14:textId="77777777" w:rsidR="00952E0A" w:rsidRDefault="00000000">
            <w:r>
              <w:t>ΣΥΡΡΟΣ</w:t>
            </w:r>
          </w:p>
        </w:tc>
        <w:tc>
          <w:tcPr>
            <w:tcW w:w="21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925264" w14:textId="77777777" w:rsidR="00952E0A" w:rsidRDefault="00000000">
            <w:r>
              <w:t>ΧΡΗΣΤΟΣ</w:t>
            </w:r>
          </w:p>
        </w:tc>
        <w:tc>
          <w:tcPr>
            <w:tcW w:w="16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6FAA10" w14:textId="77777777" w:rsidR="00952E0A" w:rsidRDefault="00000000">
            <w:r>
              <w:rPr>
                <w:vertAlign w:val="subscript"/>
              </w:rPr>
              <w:t xml:space="preserve">9 </w:t>
            </w:r>
            <w:r>
              <w:t>ο</w:t>
            </w:r>
          </w:p>
        </w:tc>
        <w:tc>
          <w:tcPr>
            <w:tcW w:w="17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DBD239" w14:textId="77777777" w:rsidR="00952E0A" w:rsidRDefault="00000000">
            <w:r>
              <w:t>1041612</w:t>
            </w:r>
          </w:p>
        </w:tc>
      </w:tr>
      <w:tr w:rsidR="00952E0A" w14:paraId="23338B06" w14:textId="77777777">
        <w:tblPrEx>
          <w:tblCellMar>
            <w:top w:w="0" w:type="dxa"/>
            <w:bottom w:w="0" w:type="dxa"/>
          </w:tblCellMar>
        </w:tblPrEx>
        <w:trPr>
          <w:trHeight w:val="263"/>
        </w:trPr>
        <w:tc>
          <w:tcPr>
            <w:tcW w:w="17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475AB5" w14:textId="77777777" w:rsidR="00952E0A" w:rsidRDefault="00000000">
            <w:r>
              <w:rPr>
                <w:b/>
                <w:bCs/>
              </w:rPr>
              <w:t>4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6FA7A9" w14:textId="77777777" w:rsidR="00952E0A" w:rsidRDefault="00000000">
            <w:r>
              <w:t>ΚΟΥΤΣΑΒΙΤΗΣ</w:t>
            </w:r>
          </w:p>
        </w:tc>
        <w:tc>
          <w:tcPr>
            <w:tcW w:w="21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7FCEB7" w14:textId="77777777" w:rsidR="00952E0A" w:rsidRDefault="00000000">
            <w:r>
              <w:t>ΛΑΜΠΡΟΣ</w:t>
            </w:r>
          </w:p>
        </w:tc>
        <w:tc>
          <w:tcPr>
            <w:tcW w:w="16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D2A37E5" w14:textId="77777777" w:rsidR="00952E0A" w:rsidRDefault="00000000">
            <w:r>
              <w:t>3</w:t>
            </w:r>
            <w:r>
              <w:rPr>
                <w:vertAlign w:val="superscript"/>
              </w:rPr>
              <w:t>ο</w:t>
            </w:r>
          </w:p>
        </w:tc>
        <w:tc>
          <w:tcPr>
            <w:tcW w:w="17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7AF17DE" w14:textId="77777777" w:rsidR="00952E0A" w:rsidRDefault="00000000">
            <w:r>
              <w:t>1100599</w:t>
            </w:r>
          </w:p>
        </w:tc>
      </w:tr>
      <w:tr w:rsidR="00952E0A" w14:paraId="29781999" w14:textId="77777777">
        <w:tblPrEx>
          <w:tblCellMar>
            <w:top w:w="0" w:type="dxa"/>
            <w:bottom w:w="0" w:type="dxa"/>
          </w:tblCellMar>
        </w:tblPrEx>
        <w:trPr>
          <w:trHeight w:val="396"/>
        </w:trPr>
        <w:tc>
          <w:tcPr>
            <w:tcW w:w="170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6923D3" w14:textId="77777777" w:rsidR="00952E0A" w:rsidRDefault="00000000">
            <w:r>
              <w:rPr>
                <w:b/>
                <w:bCs/>
              </w:rPr>
              <w:t>5</w:t>
            </w:r>
          </w:p>
        </w:tc>
        <w:tc>
          <w:tcPr>
            <w:tcW w:w="2220" w:type="dxa"/>
            <w:tcBorders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90036F" w14:textId="77777777" w:rsidR="00952E0A" w:rsidRDefault="00000000">
            <w:r>
              <w:t>ΤΣΑΛΑ</w:t>
            </w:r>
          </w:p>
        </w:tc>
        <w:tc>
          <w:tcPr>
            <w:tcW w:w="2100" w:type="dxa"/>
            <w:tcBorders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E0927D" w14:textId="77777777" w:rsidR="00952E0A" w:rsidRDefault="00000000">
            <w:r>
              <w:t>ΖΑΦΕΙΡΙΑ</w:t>
            </w:r>
          </w:p>
        </w:tc>
        <w:tc>
          <w:tcPr>
            <w:tcW w:w="1680" w:type="dxa"/>
            <w:tcBorders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60A518" w14:textId="77777777" w:rsidR="00952E0A" w:rsidRDefault="00000000">
            <w:r>
              <w:t>3</w:t>
            </w:r>
            <w:r>
              <w:rPr>
                <w:vertAlign w:val="superscript"/>
              </w:rPr>
              <w:t>ο</w:t>
            </w:r>
          </w:p>
        </w:tc>
        <w:tc>
          <w:tcPr>
            <w:tcW w:w="1700" w:type="dxa"/>
            <w:tcBorders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AA61D6" w14:textId="77777777" w:rsidR="00952E0A" w:rsidRDefault="00000000">
            <w:r>
              <w:t>1084963</w:t>
            </w:r>
          </w:p>
        </w:tc>
      </w:tr>
      <w:tr w:rsidR="00952E0A" w14:paraId="06074030" w14:textId="77777777">
        <w:tblPrEx>
          <w:tblCellMar>
            <w:top w:w="0" w:type="dxa"/>
            <w:bottom w:w="0" w:type="dxa"/>
          </w:tblCellMar>
        </w:tblPrEx>
        <w:trPr>
          <w:trHeight w:val="146"/>
        </w:trPr>
        <w:tc>
          <w:tcPr>
            <w:tcW w:w="17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7AC7AA" w14:textId="77777777" w:rsidR="00952E0A" w:rsidRDefault="00952E0A"/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4AB0BB" w14:textId="77777777" w:rsidR="00952E0A" w:rsidRDefault="00952E0A"/>
        </w:tc>
        <w:tc>
          <w:tcPr>
            <w:tcW w:w="21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6AC608" w14:textId="77777777" w:rsidR="00952E0A" w:rsidRDefault="00952E0A"/>
        </w:tc>
        <w:tc>
          <w:tcPr>
            <w:tcW w:w="16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3C0169" w14:textId="77777777" w:rsidR="00952E0A" w:rsidRDefault="00952E0A"/>
        </w:tc>
        <w:tc>
          <w:tcPr>
            <w:tcW w:w="17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0F178C" w14:textId="77777777" w:rsidR="00952E0A" w:rsidRDefault="00952E0A"/>
        </w:tc>
      </w:tr>
    </w:tbl>
    <w:p w14:paraId="5F361B3F" w14:textId="77777777" w:rsidR="00952E0A" w:rsidRDefault="00952E0A">
      <w:pPr>
        <w:rPr>
          <w:lang w:val="en-US"/>
        </w:rPr>
      </w:pPr>
    </w:p>
    <w:p w14:paraId="39C0275D" w14:textId="77777777" w:rsidR="00952E0A" w:rsidRDefault="00952E0A">
      <w:pPr>
        <w:rPr>
          <w:lang w:val="en-US"/>
        </w:rPr>
      </w:pPr>
    </w:p>
    <w:p w14:paraId="1BB2EEB5" w14:textId="77777777" w:rsidR="00952E0A" w:rsidRDefault="00952E0A">
      <w:pPr>
        <w:rPr>
          <w:lang w:val="en-US"/>
        </w:rPr>
      </w:pPr>
    </w:p>
    <w:p w14:paraId="3A7C5A04" w14:textId="77777777" w:rsidR="00952E0A" w:rsidRDefault="00952E0A">
      <w:pPr>
        <w:rPr>
          <w:lang w:val="en-US"/>
        </w:rPr>
      </w:pPr>
    </w:p>
    <w:p w14:paraId="4F961123" w14:textId="77777777" w:rsidR="00952E0A" w:rsidRDefault="00952E0A" w:rsidP="00D70D7C">
      <w:pPr>
        <w:pStyle w:val="1"/>
        <w:rPr>
          <w:lang w:val="en-US"/>
        </w:rPr>
      </w:pPr>
    </w:p>
    <w:p w14:paraId="4B1C42B5" w14:textId="77777777" w:rsidR="00952E0A" w:rsidRDefault="00000000" w:rsidP="00D70D7C">
      <w:pPr>
        <w:pStyle w:val="1"/>
        <w:rPr>
          <w:lang w:val="en-US"/>
        </w:rPr>
      </w:pPr>
      <w:r>
        <w:rPr>
          <w:lang w:val="en-US"/>
        </w:rPr>
        <w:t>Order food, Prepares dish</w:t>
      </w:r>
    </w:p>
    <w:p w14:paraId="1637EF2D" w14:textId="77777777" w:rsidR="00952E0A" w:rsidRDefault="00000000">
      <w:r>
        <w:rPr>
          <w:noProof/>
        </w:rPr>
        <w:drawing>
          <wp:inline distT="0" distB="0" distL="0" distR="0" wp14:anchorId="741BE627" wp14:editId="6D5952A9">
            <wp:extent cx="5274314" cy="6732900"/>
            <wp:effectExtent l="0" t="0" r="2536" b="0"/>
            <wp:docPr id="476786307" name="Εικόνα 4" descr="Εικόνα που περιέχει διάγραμμα, σκίτσο/σχέδιο, ζωγραφιά, τεχνικό σχέδιο&#10;&#10;Το περιεχόμενο που δημιουργείται από τεχνολογία AI ενδέχεται να είναι εσφαλμένο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4" cy="67329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ADF4784" w14:textId="77777777" w:rsidR="00952E0A" w:rsidRDefault="00952E0A">
      <w:pPr>
        <w:rPr>
          <w:lang w:val="en-US"/>
        </w:rPr>
      </w:pPr>
    </w:p>
    <w:p w14:paraId="62C79FAB" w14:textId="77777777" w:rsidR="00952E0A" w:rsidRDefault="00952E0A">
      <w:pPr>
        <w:rPr>
          <w:lang w:val="en-US"/>
        </w:rPr>
      </w:pPr>
    </w:p>
    <w:p w14:paraId="1F4541C2" w14:textId="77777777" w:rsidR="00952E0A" w:rsidRDefault="00952E0A">
      <w:pPr>
        <w:rPr>
          <w:lang w:val="en-US"/>
        </w:rPr>
      </w:pPr>
    </w:p>
    <w:p w14:paraId="3EF872C3" w14:textId="77777777" w:rsidR="00952E0A" w:rsidRDefault="00952E0A" w:rsidP="00D70D7C">
      <w:pPr>
        <w:pStyle w:val="1"/>
        <w:rPr>
          <w:lang w:val="en-US"/>
        </w:rPr>
      </w:pPr>
    </w:p>
    <w:p w14:paraId="5C578106" w14:textId="77777777" w:rsidR="00952E0A" w:rsidRDefault="00000000" w:rsidP="00D70D7C">
      <w:pPr>
        <w:pStyle w:val="1"/>
        <w:rPr>
          <w:lang w:val="en-US"/>
        </w:rPr>
      </w:pPr>
      <w:r>
        <w:rPr>
          <w:lang w:val="en-US"/>
        </w:rPr>
        <w:t>Searches for bait, Checks weather</w:t>
      </w:r>
    </w:p>
    <w:p w14:paraId="23FDA962" w14:textId="77777777" w:rsidR="00952E0A" w:rsidRDefault="00000000">
      <w:r>
        <w:rPr>
          <w:noProof/>
        </w:rPr>
        <w:drawing>
          <wp:inline distT="0" distB="0" distL="0" distR="0" wp14:anchorId="16C51E33" wp14:editId="2324474C">
            <wp:extent cx="5274314" cy="5764533"/>
            <wp:effectExtent l="0" t="0" r="2536" b="7617"/>
            <wp:docPr id="1391281473" name="Εικόνα 5" descr="Εικόνα που περιέχει διάγραμμα, σκίτσο/σχέδιο, κείμενο, ζωγραφιά&#10;&#10;Το περιεχόμενο που δημιουργείται από τεχνολογία AI ενδέχεται να είναι εσφαλμένο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4" cy="576453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sectPr w:rsidR="00952E0A"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41CD34" w14:textId="77777777" w:rsidR="00EF275F" w:rsidRDefault="00EF275F">
      <w:pPr>
        <w:spacing w:after="0" w:line="240" w:lineRule="auto"/>
      </w:pPr>
      <w:r>
        <w:separator/>
      </w:r>
    </w:p>
  </w:endnote>
  <w:endnote w:type="continuationSeparator" w:id="0">
    <w:p w14:paraId="42E6CD69" w14:textId="77777777" w:rsidR="00EF275F" w:rsidRDefault="00EF2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2A9655" w14:textId="77777777" w:rsidR="00EF275F" w:rsidRDefault="00EF275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63FC991" w14:textId="77777777" w:rsidR="00EF275F" w:rsidRDefault="00EF27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952E0A"/>
    <w:rsid w:val="00952E0A"/>
    <w:rsid w:val="00D70D7C"/>
    <w:rsid w:val="00EF275F"/>
    <w:rsid w:val="00F40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4D17D"/>
  <w15:docId w15:val="{5D38CFD8-3AB1-4599-BA9B-CBECEE7F3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Times New Roman"/>
        <w:kern w:val="3"/>
        <w:sz w:val="24"/>
        <w:szCs w:val="24"/>
        <w:lang w:val="el-GR" w:eastAsia="en-US" w:bidi="ar-SA"/>
      </w:rPr>
    </w:rPrDefault>
    <w:pPrDefault>
      <w:pPr>
        <w:autoSpaceDN w:val="0"/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7">
    <w:name w:val="heading 7"/>
    <w:basedOn w:val="a"/>
    <w:next w:val="a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8">
    <w:name w:val="heading 8"/>
    <w:basedOn w:val="a"/>
    <w:next w:val="a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9">
    <w:name w:val="heading 9"/>
    <w:basedOn w:val="a"/>
    <w:next w:val="a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2Char">
    <w:name w:val="Επικεφαλίδα 2 Char"/>
    <w:basedOn w:val="a0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3Char">
    <w:name w:val="Επικεφαλίδα 3 Char"/>
    <w:basedOn w:val="a0"/>
    <w:rPr>
      <w:rFonts w:eastAsia="Times New Roman" w:cs="Times New Roman"/>
      <w:color w:val="0F4761"/>
      <w:sz w:val="28"/>
      <w:szCs w:val="28"/>
    </w:rPr>
  </w:style>
  <w:style w:type="character" w:customStyle="1" w:styleId="4Char">
    <w:name w:val="Επικεφαλίδα 4 Char"/>
    <w:basedOn w:val="a0"/>
    <w:rPr>
      <w:rFonts w:eastAsia="Times New Roman" w:cs="Times New Roman"/>
      <w:i/>
      <w:iCs/>
      <w:color w:val="0F4761"/>
    </w:rPr>
  </w:style>
  <w:style w:type="character" w:customStyle="1" w:styleId="5Char">
    <w:name w:val="Επικεφαλίδα 5 Char"/>
    <w:basedOn w:val="a0"/>
    <w:rPr>
      <w:rFonts w:eastAsia="Times New Roman" w:cs="Times New Roman"/>
      <w:color w:val="0F4761"/>
    </w:rPr>
  </w:style>
  <w:style w:type="character" w:customStyle="1" w:styleId="6Char">
    <w:name w:val="Επικεφαλίδα 6 Char"/>
    <w:basedOn w:val="a0"/>
    <w:rPr>
      <w:rFonts w:eastAsia="Times New Roman" w:cs="Times New Roman"/>
      <w:i/>
      <w:iCs/>
      <w:color w:val="595959"/>
    </w:rPr>
  </w:style>
  <w:style w:type="character" w:customStyle="1" w:styleId="7Char">
    <w:name w:val="Επικεφαλίδα 7 Char"/>
    <w:basedOn w:val="a0"/>
    <w:rPr>
      <w:rFonts w:eastAsia="Times New Roman" w:cs="Times New Roman"/>
      <w:color w:val="595959"/>
    </w:rPr>
  </w:style>
  <w:style w:type="character" w:customStyle="1" w:styleId="8Char">
    <w:name w:val="Επικεφαλίδα 8 Char"/>
    <w:basedOn w:val="a0"/>
    <w:rPr>
      <w:rFonts w:eastAsia="Times New Roman" w:cs="Times New Roman"/>
      <w:i/>
      <w:iCs/>
      <w:color w:val="272727"/>
    </w:rPr>
  </w:style>
  <w:style w:type="character" w:customStyle="1" w:styleId="9Char">
    <w:name w:val="Επικεφαλίδα 9 Char"/>
    <w:basedOn w:val="a0"/>
    <w:rPr>
      <w:rFonts w:eastAsia="Times New Roman" w:cs="Times New Roman"/>
      <w:color w:val="272727"/>
    </w:rPr>
  </w:style>
  <w:style w:type="paragraph" w:styleId="a3">
    <w:name w:val="Title"/>
    <w:basedOn w:val="a"/>
    <w:next w:val="a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Char">
    <w:name w:val="Τίτλος Char"/>
    <w:basedOn w:val="a0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a4">
    <w:name w:val="Subtitle"/>
    <w:basedOn w:val="a"/>
    <w:next w:val="a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Char0">
    <w:name w:val="Υπότιτλος Char"/>
    <w:basedOn w:val="a0"/>
    <w:rPr>
      <w:rFonts w:eastAsia="Times New Roman" w:cs="Times New Roman"/>
      <w:color w:val="595959"/>
      <w:spacing w:val="15"/>
      <w:sz w:val="28"/>
      <w:szCs w:val="28"/>
    </w:rPr>
  </w:style>
  <w:style w:type="paragraph" w:styleId="a5">
    <w:name w:val="Quote"/>
    <w:basedOn w:val="a"/>
    <w:next w:val="a"/>
    <w:pPr>
      <w:spacing w:before="160"/>
      <w:jc w:val="center"/>
    </w:pPr>
    <w:rPr>
      <w:i/>
      <w:iCs/>
      <w:color w:val="404040"/>
    </w:rPr>
  </w:style>
  <w:style w:type="character" w:customStyle="1" w:styleId="Char1">
    <w:name w:val="Απόσπασμα Char"/>
    <w:basedOn w:val="a0"/>
    <w:rPr>
      <w:i/>
      <w:iCs/>
      <w:color w:val="404040"/>
    </w:rPr>
  </w:style>
  <w:style w:type="paragraph" w:styleId="a6">
    <w:name w:val="List Paragraph"/>
    <w:basedOn w:val="a"/>
    <w:pPr>
      <w:ind w:left="720"/>
      <w:contextualSpacing/>
    </w:pPr>
  </w:style>
  <w:style w:type="character" w:styleId="a7">
    <w:name w:val="Intense Emphasis"/>
    <w:basedOn w:val="a0"/>
    <w:rPr>
      <w:i/>
      <w:iCs/>
      <w:color w:val="0F4761"/>
    </w:rPr>
  </w:style>
  <w:style w:type="paragraph" w:styleId="a8">
    <w:name w:val="Intense Quote"/>
    <w:basedOn w:val="a"/>
    <w:next w:val="a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Char2">
    <w:name w:val="Έντονο απόσπ. Char"/>
    <w:basedOn w:val="a0"/>
    <w:rPr>
      <w:i/>
      <w:iCs/>
      <w:color w:val="0F4761"/>
    </w:rPr>
  </w:style>
  <w:style w:type="character" w:styleId="a9">
    <w:name w:val="Intense Reference"/>
    <w:basedOn w:val="a0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</Words>
  <Characters>359</Characters>
  <Application>Microsoft Office Word</Application>
  <DocSecurity>0</DocSecurity>
  <Lines>2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Lampros Koutsavitis</dc:creator>
  <dc:description/>
  <cp:lastModifiedBy>Em Em</cp:lastModifiedBy>
  <cp:revision>2</cp:revision>
  <dcterms:created xsi:type="dcterms:W3CDTF">2025-04-24T17:23:00Z</dcterms:created>
  <dcterms:modified xsi:type="dcterms:W3CDTF">2025-04-24T17:23:00Z</dcterms:modified>
</cp:coreProperties>
</file>